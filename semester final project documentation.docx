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6"/>
      </w:tblGrid>
      <w:tr w:rsidR="00D077E9" w:rsidTr="008F7168">
        <w:trPr>
          <w:trHeight w:val="2119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0D0B9D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1D23E0" wp14:editId="73F62549">
                      <wp:simplePos x="0" y="0"/>
                      <wp:positionH relativeFrom="margin">
                        <wp:posOffset>1905</wp:posOffset>
                      </wp:positionH>
                      <wp:positionV relativeFrom="margin">
                        <wp:posOffset>635</wp:posOffset>
                      </wp:positionV>
                      <wp:extent cx="3171825" cy="1762125"/>
                      <wp:effectExtent l="0" t="0" r="0" b="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1825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0D0B9D" w:rsidRDefault="001D1734" w:rsidP="001D1734">
                                  <w:pPr>
                                    <w:pStyle w:val="Title"/>
                                    <w:rPr>
                                      <w:rFonts w:ascii="Berlin Sans FB Demi" w:hAnsi="Berlin Sans FB Demi"/>
                                      <w:color w:val="AED3EB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D0B9D">
                                    <w:rPr>
                                      <w:rFonts w:ascii="Berlin Sans FB Demi" w:hAnsi="Berlin Sans FB Demi"/>
                                      <w:color w:val="AED3EB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SMART PARKING SYSTEM</w:t>
                                  </w:r>
                                </w:p>
                                <w:p w:rsidR="001D1734" w:rsidRPr="001D1734" w:rsidRDefault="001D1734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96B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.15pt;margin-top:.05pt;width:249.75pt;height:1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" filled="f" stroked="f" strokeweight=".5pt">
                      <v:textbox>
                        <w:txbxContent>
                          <w:p w:rsidR="00D077E9" w:rsidRPr="000D0B9D" w:rsidRDefault="001D1734" w:rsidP="001D1734">
                            <w:pPr>
                              <w:pStyle w:val="Title"/>
                              <w:rPr>
                                <w:rFonts w:ascii="Berlin Sans FB Demi" w:hAnsi="Berlin Sans FB Demi"/>
                                <w:color w:val="AED3EB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0B9D">
                              <w:rPr>
                                <w:rFonts w:ascii="Berlin Sans FB Demi" w:hAnsi="Berlin Sans FB Demi"/>
                                <w:color w:val="AED3EB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SMART PARKING SYSTEM</w:t>
                            </w:r>
                          </w:p>
                          <w:p w:rsidR="001D1734" w:rsidRPr="001D1734" w:rsidRDefault="001D1734">
                            <w:pPr>
                              <w:rPr>
                                <w:b w:val="0"/>
                              </w:rPr>
                            </w:pP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  <w:r w:rsidR="001D17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5015B5A" wp14:editId="601A7305">
                      <wp:simplePos x="0" y="0"/>
                      <wp:positionH relativeFrom="column">
                        <wp:posOffset>-198120</wp:posOffset>
                      </wp:positionH>
                      <wp:positionV relativeFrom="page">
                        <wp:posOffset>17780</wp:posOffset>
                      </wp:positionV>
                      <wp:extent cx="3938905" cy="2143125"/>
                      <wp:effectExtent l="0" t="0" r="0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214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90E72" id="Rectangle 3" o:spid="_x0000_s1026" alt="white rectangle for text on cover" style="position:absolute;margin-left:-15.6pt;margin-top:1.4pt;width:310.15pt;height:16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" filled="f" stroked="f" strokeweight="2pt">
                      <w10:wrap anchory="page"/>
                    </v:rect>
                  </w:pict>
                </mc:Fallback>
              </mc:AlternateContent>
            </w:r>
            <w:bookmarkStart w:id="0" w:name="_GoBack"/>
            <w:bookmarkEnd w:id="0"/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BB7329" wp14:editId="3F3DDEC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3AB5EB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8F7168">
        <w:trPr>
          <w:trHeight w:val="5466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C6374D" w:rsidP="00D077E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223B7B7" wp14:editId="4F4BB960">
                  <wp:simplePos x="0" y="0"/>
                  <wp:positionH relativeFrom="column">
                    <wp:posOffset>-731520</wp:posOffset>
                  </wp:positionH>
                  <wp:positionV relativeFrom="margin">
                    <wp:posOffset>-4591051</wp:posOffset>
                  </wp:positionV>
                  <wp:extent cx="7760970" cy="79724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-7-1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970" cy="797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CE2B76D" wp14:editId="20A3CDF4">
                      <wp:simplePos x="0" y="0"/>
                      <wp:positionH relativeFrom="margin">
                        <wp:posOffset>-721995</wp:posOffset>
                      </wp:positionH>
                      <wp:positionV relativeFrom="page">
                        <wp:posOffset>3305175</wp:posOffset>
                      </wp:positionV>
                      <wp:extent cx="7772400" cy="3705225"/>
                      <wp:effectExtent l="0" t="0" r="0" b="9525"/>
                      <wp:wrapNone/>
                      <wp:docPr id="2" name="Rectangle 2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0" cy="3705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C857E9" id="Rectangle 2" o:spid="_x0000_s1026" alt="colored rectangle" style="position:absolute;margin-left:-56.85pt;margin-top:260.25pt;width:612pt;height:29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" fillcolor="#34aba2 [3206]" stroked="f" strokeweight="2pt">
                      <w10:wrap anchorx="margin" anchory="page"/>
                    </v:rect>
                  </w:pict>
                </mc:Fallback>
              </mc:AlternateContent>
            </w:r>
          </w:p>
        </w:tc>
      </w:tr>
      <w:tr w:rsidR="000D0B9D" w:rsidRPr="00D86945" w:rsidTr="008F7168">
        <w:trPr>
          <w:trHeight w:val="1826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39AA590DDF846A59EB8ADE9C04C316A"/>
              </w:placeholder>
              <w15:appearance w15:val="hidden"/>
            </w:sdtPr>
            <w:sdtEndPr/>
            <w:sdtContent>
              <w:p w:rsidR="000D0B9D" w:rsidRDefault="000D0B9D" w:rsidP="000D0B9D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566813">
                  <w:rPr>
                    <w:rStyle w:val="SubtitleChar"/>
                    <w:b w:val="0"/>
                    <w:noProof/>
                  </w:rPr>
                  <w:t>January 27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0D0B9D" w:rsidRDefault="000D0B9D" w:rsidP="000D0B9D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496362B" wp14:editId="71A90E2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BAA19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0D0B9D" w:rsidRDefault="000D0B9D" w:rsidP="000D0B9D">
            <w:pPr>
              <w:rPr>
                <w:noProof/>
                <w:sz w:val="10"/>
                <w:szCs w:val="10"/>
              </w:rPr>
            </w:pPr>
          </w:p>
          <w:p w:rsidR="000D0B9D" w:rsidRDefault="000D0B9D" w:rsidP="000D0B9D">
            <w:pPr>
              <w:rPr>
                <w:noProof/>
                <w:sz w:val="10"/>
                <w:szCs w:val="10"/>
              </w:rPr>
            </w:pPr>
          </w:p>
          <w:p w:rsidR="000D0B9D" w:rsidRDefault="00EB776D" w:rsidP="000D0B9D">
            <w:pPr>
              <w:spacing w:line="240" w:lineRule="auto"/>
            </w:pPr>
            <w:sdt>
              <w:sdtPr>
                <w:id w:val="-1740469667"/>
                <w:placeholder>
                  <w:docPart w:val="D996661317A8438EABB49BCD09DBA838"/>
                </w:placeholder>
                <w15:appearance w15:val="hidden"/>
              </w:sdtPr>
              <w:sdtEndPr/>
              <w:sdtContent>
                <w:r w:rsidR="000D0B9D">
                  <w:t>PROJRCT: SMART PARKING SYSTEM</w:t>
                </w:r>
              </w:sdtContent>
            </w:sdt>
          </w:p>
          <w:p w:rsidR="000D0B9D" w:rsidRDefault="000D0B9D" w:rsidP="000D0B9D">
            <w:pPr>
              <w:pStyle w:val="Name"/>
              <w:spacing w:line="276" w:lineRule="auto"/>
              <w:jc w:val="left"/>
            </w:pPr>
            <w:r>
              <w:t xml:space="preserve">MEMBERS: </w:t>
            </w:r>
          </w:p>
          <w:p w:rsidR="000D0B9D" w:rsidRDefault="000D0B9D" w:rsidP="000D0B9D">
            <w:pPr>
              <w:pStyle w:val="Name"/>
              <w:spacing w:line="276" w:lineRule="auto"/>
              <w:jc w:val="left"/>
            </w:pPr>
            <w:r>
              <w:t>WALEED KHAN (2023147)</w:t>
            </w:r>
          </w:p>
          <w:p w:rsidR="000D0B9D" w:rsidRDefault="000D0B9D" w:rsidP="000D0B9D">
            <w:pPr>
              <w:pStyle w:val="Name"/>
              <w:spacing w:line="276" w:lineRule="auto"/>
              <w:jc w:val="left"/>
            </w:pPr>
            <w:r>
              <w:t>BURHAN UD DIN (2023115)</w:t>
            </w:r>
          </w:p>
          <w:p w:rsidR="000D0B9D" w:rsidRDefault="000D0B9D" w:rsidP="000D0B9D">
            <w:pPr>
              <w:pStyle w:val="Name"/>
              <w:spacing w:line="276" w:lineRule="auto"/>
              <w:jc w:val="left"/>
            </w:pPr>
            <w:r>
              <w:t>MEHTAB KHAN (2023126)</w:t>
            </w:r>
          </w:p>
          <w:p w:rsidR="000D0B9D" w:rsidRDefault="000D0B9D" w:rsidP="000D0B9D">
            <w:pPr>
              <w:pStyle w:val="Name"/>
              <w:spacing w:line="276" w:lineRule="auto"/>
              <w:jc w:val="left"/>
            </w:pPr>
            <w:r>
              <w:t>GitHub profile link:</w:t>
            </w:r>
          </w:p>
          <w:p w:rsidR="00BD4D98" w:rsidRDefault="00BD4D98" w:rsidP="000D0B9D">
            <w:pPr>
              <w:pStyle w:val="Name"/>
              <w:spacing w:line="276" w:lineRule="auto"/>
              <w:jc w:val="left"/>
            </w:pPr>
            <w:r w:rsidRPr="00BD4D98">
              <w:t>https://github.com/waleedkhan2023147/2nd-semester-project.git</w:t>
            </w:r>
          </w:p>
          <w:p w:rsidR="000D0B9D" w:rsidRDefault="000D0B9D" w:rsidP="000D0B9D">
            <w:r w:rsidRPr="000D0B9D">
              <w:t>https://github.com/bu2023115/my-lab-task-5</w:t>
            </w:r>
          </w:p>
          <w:p w:rsidR="000D0B9D" w:rsidRDefault="000D0B9D" w:rsidP="000D0B9D">
            <w:pPr>
              <w:pStyle w:val="Name"/>
              <w:spacing w:line="276" w:lineRule="auto"/>
              <w:jc w:val="left"/>
              <w:rPr>
                <w:sz w:val="22"/>
              </w:rPr>
            </w:pPr>
          </w:p>
          <w:p w:rsidR="008F7168" w:rsidRPr="00B70D9A" w:rsidRDefault="008F7168" w:rsidP="000D0B9D">
            <w:pPr>
              <w:pStyle w:val="Name"/>
              <w:spacing w:line="276" w:lineRule="auto"/>
              <w:jc w:val="left"/>
              <w:rPr>
                <w:sz w:val="22"/>
              </w:rPr>
            </w:pPr>
          </w:p>
          <w:p w:rsidR="000D0B9D" w:rsidRDefault="000D0B9D" w:rsidP="000D0B9D">
            <w:r>
              <w:t xml:space="preserve">        </w:t>
            </w:r>
          </w:p>
          <w:p w:rsidR="000D0B9D" w:rsidRPr="00D86945" w:rsidRDefault="000D0B9D" w:rsidP="000D0B9D">
            <w:pPr>
              <w:rPr>
                <w:noProof/>
                <w:sz w:val="10"/>
                <w:szCs w:val="10"/>
              </w:rPr>
            </w:pPr>
          </w:p>
        </w:tc>
      </w:tr>
      <w:tr w:rsidR="00D077E9" w:rsidTr="008F7168">
        <w:trPr>
          <w:trHeight w:val="1407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D86945" w:rsidRDefault="008F7168" w:rsidP="00D077E9">
            <w:pPr>
              <w:rPr>
                <w:noProof/>
                <w:sz w:val="10"/>
                <w:szCs w:val="10"/>
              </w:rPr>
            </w:pPr>
            <w:r>
              <w:rPr>
                <w:noProof/>
                <w:color w:val="auto"/>
                <w:sz w:val="24"/>
              </w:rPr>
              <w:lastRenderedPageBreak/>
              <w:drawing>
                <wp:inline distT="0" distB="0" distL="0" distR="0" wp14:anchorId="15A85A17" wp14:editId="7694E3BE">
                  <wp:extent cx="6309360" cy="34055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BLE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40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7E9" w:rsidRDefault="006D1CA8" w:rsidP="008F7168">
      <w:pPr>
        <w:spacing w:after="200"/>
      </w:pPr>
      <w:r>
        <w:t>PROJECT DETAILS AND TECHNOLOGY</w:t>
      </w:r>
    </w:p>
    <w:p w:rsidR="001D1734" w:rsidRDefault="001D1734" w:rsidP="00DF027C">
      <w:pPr>
        <w:rPr>
          <w:color w:val="auto"/>
          <w:sz w:val="24"/>
        </w:rPr>
      </w:pPr>
    </w:p>
    <w:p w:rsidR="006D1CA8" w:rsidRDefault="006D1CA8" w:rsidP="006D1CA8">
      <w:pPr>
        <w:jc w:val="center"/>
        <w:rPr>
          <w:color w:val="auto"/>
          <w:sz w:val="24"/>
        </w:rPr>
      </w:pPr>
    </w:p>
    <w:p w:rsidR="00AE391F" w:rsidRDefault="00AE391F" w:rsidP="006D1CA8">
      <w:pPr>
        <w:jc w:val="center"/>
        <w:rPr>
          <w:color w:val="auto"/>
          <w:sz w:val="24"/>
        </w:rPr>
      </w:pPr>
    </w:p>
    <w:p w:rsidR="00AE391F" w:rsidRDefault="00AE391F" w:rsidP="006D1CA8">
      <w:pPr>
        <w:jc w:val="center"/>
        <w:rPr>
          <w:color w:val="auto"/>
          <w:sz w:val="24"/>
        </w:rPr>
      </w:pPr>
    </w:p>
    <w:p w:rsidR="006D1CA8" w:rsidRDefault="006D1CA8" w:rsidP="006D1CA8">
      <w:pPr>
        <w:jc w:val="center"/>
        <w:rPr>
          <w:color w:val="auto"/>
          <w:sz w:val="24"/>
        </w:rPr>
      </w:pPr>
    </w:p>
    <w:p w:rsidR="00AE391F" w:rsidRPr="00AE391F" w:rsidRDefault="00AE391F" w:rsidP="00AE391F">
      <w:pPr>
        <w:spacing w:line="360" w:lineRule="auto"/>
        <w:rPr>
          <w:sz w:val="72"/>
          <w:u w:val="single"/>
        </w:rPr>
      </w:pPr>
      <w:r w:rsidRPr="00AE391F">
        <w:rPr>
          <w:sz w:val="72"/>
          <w:u w:val="single"/>
        </w:rPr>
        <w:t>FEATURES:</w:t>
      </w:r>
    </w:p>
    <w:p w:rsidR="00AE391F" w:rsidRPr="00AE391F" w:rsidRDefault="00AE391F" w:rsidP="00AE391F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</w:pPr>
      <w:r w:rsidRPr="00AE391F"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  <w:t>Add Vehicle Records</w:t>
      </w:r>
    </w:p>
    <w:p w:rsidR="00AE391F" w:rsidRPr="00AE391F" w:rsidRDefault="00AE391F" w:rsidP="00AE391F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</w:pPr>
      <w:r w:rsidRPr="00AE391F"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  <w:t>Manage Vehicle Parking</w:t>
      </w:r>
    </w:p>
    <w:p w:rsidR="00AE391F" w:rsidRPr="00AE391F" w:rsidRDefault="00AE391F" w:rsidP="00AE391F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</w:pPr>
      <w:r w:rsidRPr="00AE391F"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  <w:t>Available and Empty Parking Indicator</w:t>
      </w:r>
    </w:p>
    <w:p w:rsidR="00AE391F" w:rsidRPr="00AE391F" w:rsidRDefault="00AE391F" w:rsidP="00AE391F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</w:pPr>
      <w:r w:rsidRPr="00AE391F"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  <w:lastRenderedPageBreak/>
        <w:t>List parking history</w:t>
      </w:r>
    </w:p>
    <w:p w:rsidR="00AE391F" w:rsidRPr="00AE391F" w:rsidRDefault="00AE391F" w:rsidP="00AE391F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</w:pPr>
      <w:r w:rsidRPr="00AE391F"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  <w:t>Vehicle Category</w:t>
      </w:r>
    </w:p>
    <w:p w:rsidR="00AE391F" w:rsidRPr="00AE391F" w:rsidRDefault="00AE391F" w:rsidP="00AE391F">
      <w:pPr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</w:pPr>
      <w:r w:rsidRPr="00AE391F">
        <w:rPr>
          <w:rFonts w:ascii="Arial" w:eastAsia="Times New Roman" w:hAnsi="Arial" w:cs="Arial"/>
          <w:b w:val="0"/>
          <w:color w:val="3B3838" w:themeColor="background2" w:themeShade="40"/>
          <w:spacing w:val="19"/>
          <w:sz w:val="40"/>
          <w:szCs w:val="27"/>
        </w:rPr>
        <w:t>Total Parking Time Stamp</w:t>
      </w:r>
    </w:p>
    <w:p w:rsidR="00AE391F" w:rsidRDefault="006D1CA8" w:rsidP="006D1CA8">
      <w:pPr>
        <w:pStyle w:val="Heading1"/>
        <w:rPr>
          <w:sz w:val="56"/>
          <w:u w:val="single"/>
        </w:rPr>
      </w:pPr>
      <w:r w:rsidRPr="00AE391F">
        <w:rPr>
          <w:sz w:val="56"/>
          <w:u w:val="single"/>
        </w:rPr>
        <w:t>PROJECT OUTPUT</w:t>
      </w:r>
    </w:p>
    <w:p w:rsidR="00AE391F" w:rsidRPr="00CA0EDF" w:rsidRDefault="00CA0EDF" w:rsidP="00CA0EDF">
      <w:pPr>
        <w:pStyle w:val="Name"/>
        <w:jc w:val="left"/>
        <w:rPr>
          <w:color w:val="FF0000"/>
          <w:sz w:val="36"/>
        </w:rPr>
      </w:pPr>
      <w:r w:rsidRPr="00CA0EDF">
        <w:rPr>
          <w:color w:val="FF0000"/>
          <w:sz w:val="36"/>
        </w:rPr>
        <w:t>INTERFACE:</w:t>
      </w:r>
    </w:p>
    <w:p w:rsidR="006D1CA8" w:rsidRDefault="006D1CA8" w:rsidP="006D1CA8">
      <w:pPr>
        <w:jc w:val="center"/>
      </w:pPr>
      <w:r>
        <w:rPr>
          <w:noProof/>
        </w:rPr>
        <w:drawing>
          <wp:inline distT="0" distB="0" distL="0" distR="0">
            <wp:extent cx="6309360" cy="4763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1F" w:rsidRDefault="00AE391F" w:rsidP="006D1CA8">
      <w:pPr>
        <w:jc w:val="center"/>
      </w:pPr>
    </w:p>
    <w:p w:rsidR="00AE391F" w:rsidRDefault="00AE391F" w:rsidP="006D1CA8">
      <w:pPr>
        <w:jc w:val="center"/>
      </w:pPr>
    </w:p>
    <w:p w:rsidR="003F363A" w:rsidRDefault="003F363A" w:rsidP="003F363A">
      <w:r w:rsidRPr="000D0B9D">
        <w:rPr>
          <w:sz w:val="48"/>
        </w:rPr>
        <w:lastRenderedPageBreak/>
        <w:t>This</w:t>
      </w:r>
      <w:r>
        <w:t xml:space="preserve"> code defines a Python class named `</w:t>
      </w:r>
      <w:r w:rsidR="000D0B9D">
        <w:t>DB Operation</w:t>
      </w:r>
      <w:r>
        <w:t>` that encapsulates various operations related to a parking management system. Below is a brief descripti</w:t>
      </w:r>
      <w:r w:rsidR="000D0B9D">
        <w:t>on of the class and its methods.</w:t>
      </w:r>
    </w:p>
    <w:p w:rsidR="00566813" w:rsidRDefault="00566813" w:rsidP="003F363A"/>
    <w:p w:rsidR="00566813" w:rsidRPr="00566813" w:rsidRDefault="00566813" w:rsidP="003F363A">
      <w:pPr>
        <w:rPr>
          <w:color w:val="3A8EA9" w:themeColor="accent4" w:themeShade="BF"/>
          <w:sz w:val="44"/>
          <w:u w:val="single"/>
        </w:rPr>
      </w:pPr>
      <w:r w:rsidRPr="00566813">
        <w:rPr>
          <w:color w:val="3A8EA9" w:themeColor="accent4" w:themeShade="BF"/>
          <w:sz w:val="44"/>
          <w:u w:val="single"/>
        </w:rPr>
        <w:t>Algorithm:</w:t>
      </w:r>
    </w:p>
    <w:p w:rsidR="003F363A" w:rsidRDefault="00333329" w:rsidP="003F363A">
      <w:r>
        <w:t>Class: `</w:t>
      </w:r>
      <w:r w:rsidR="000D0B9D">
        <w:t>DB Operation</w:t>
      </w:r>
      <w:r>
        <w:t>`</w:t>
      </w:r>
    </w:p>
    <w:p w:rsidR="003F363A" w:rsidRPr="00C6374D" w:rsidRDefault="00333329" w:rsidP="003F363A">
      <w:pPr>
        <w:rPr>
          <w:color w:val="auto"/>
        </w:rPr>
      </w:pPr>
      <w:r w:rsidRPr="00C6374D">
        <w:rPr>
          <w:color w:val="auto"/>
        </w:rPr>
        <w:t>Constructor `__</w:t>
      </w:r>
      <w:proofErr w:type="spellStart"/>
      <w:r w:rsidRPr="00C6374D">
        <w:rPr>
          <w:color w:val="auto"/>
        </w:rPr>
        <w:t>init</w:t>
      </w:r>
      <w:proofErr w:type="spellEnd"/>
      <w:r w:rsidRPr="00C6374D">
        <w:rPr>
          <w:color w:val="auto"/>
        </w:rPr>
        <w:t>__(self)`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Initializes the class and establishes a connection to a MySQL database using credentials from a JSON configuration file (`</w:t>
      </w:r>
      <w:proofErr w:type="spellStart"/>
      <w:proofErr w:type="gramStart"/>
      <w:r w:rsidRPr="00C6374D">
        <w:rPr>
          <w:color w:val="auto"/>
        </w:rPr>
        <w:t>config.json</w:t>
      </w:r>
      <w:proofErr w:type="spellEnd"/>
      <w:proofErr w:type="gramEnd"/>
      <w:r w:rsidRPr="00C6374D">
        <w:rPr>
          <w:color w:val="auto"/>
        </w:rPr>
        <w:t>`).</w:t>
      </w:r>
    </w:p>
    <w:p w:rsidR="003F363A" w:rsidRDefault="003F363A" w:rsidP="003F363A">
      <w:r>
        <w:t xml:space="preserve">  </w:t>
      </w:r>
    </w:p>
    <w:p w:rsidR="003F363A" w:rsidRDefault="003F363A" w:rsidP="003F363A">
      <w:r>
        <w:t>Methods:</w:t>
      </w:r>
    </w:p>
    <w:p w:rsidR="003F363A" w:rsidRDefault="003F363A" w:rsidP="003F363A">
      <w:r>
        <w:t>1.CreateTables(self).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Creates three tables (`admin`, `slots`, `vehicles`) in the connected database.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Defines the schema for each table with specific columns and data types.</w:t>
      </w:r>
    </w:p>
    <w:p w:rsidR="003F363A" w:rsidRDefault="003F363A" w:rsidP="003F363A">
      <w:r>
        <w:t xml:space="preserve">  </w:t>
      </w:r>
    </w:p>
    <w:p w:rsidR="003F363A" w:rsidRDefault="003F363A" w:rsidP="003F363A">
      <w:r>
        <w:t>2.</w:t>
      </w:r>
      <w:proofErr w:type="gramStart"/>
      <w:r>
        <w:t>InsertOneTimeData(</w:t>
      </w:r>
      <w:proofErr w:type="gramEnd"/>
      <w:r>
        <w:t xml:space="preserve">self, </w:t>
      </w:r>
      <w:proofErr w:type="spellStart"/>
      <w:r>
        <w:t>space_for_two</w:t>
      </w:r>
      <w:proofErr w:type="spellEnd"/>
      <w:r>
        <w:t xml:space="preserve">, </w:t>
      </w:r>
      <w:proofErr w:type="spellStart"/>
      <w:r>
        <w:t>space_for_four</w:t>
      </w:r>
      <w:proofErr w:type="spellEnd"/>
      <w:r>
        <w:t>).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Inserts initial data into the `slots` table, representing available parking spaces for two-wheelers and four-wheelers.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Uses the `</w:t>
      </w:r>
      <w:proofErr w:type="spellStart"/>
      <w:r w:rsidRPr="00C6374D">
        <w:rPr>
          <w:color w:val="auto"/>
        </w:rPr>
        <w:t>space_for_two</w:t>
      </w:r>
      <w:proofErr w:type="spellEnd"/>
      <w:r w:rsidRPr="00C6374D">
        <w:rPr>
          <w:color w:val="auto"/>
        </w:rPr>
        <w:t>` and `</w:t>
      </w:r>
      <w:proofErr w:type="spellStart"/>
      <w:r w:rsidRPr="00C6374D">
        <w:rPr>
          <w:color w:val="auto"/>
        </w:rPr>
        <w:t>space_for_four</w:t>
      </w:r>
      <w:proofErr w:type="spellEnd"/>
      <w:r w:rsidRPr="00C6374D">
        <w:rPr>
          <w:color w:val="auto"/>
        </w:rPr>
        <w:t>` parameters to determine the number of spaces to insert.</w:t>
      </w:r>
    </w:p>
    <w:p w:rsidR="003F363A" w:rsidRDefault="003F363A" w:rsidP="003F363A">
      <w:r>
        <w:t xml:space="preserve">  </w:t>
      </w:r>
    </w:p>
    <w:p w:rsidR="003F363A" w:rsidRDefault="003F363A" w:rsidP="003F363A">
      <w:r>
        <w:t>3.</w:t>
      </w:r>
      <w:proofErr w:type="gramStart"/>
      <w:r>
        <w:t>InsertAdmin(</w:t>
      </w:r>
      <w:proofErr w:type="gramEnd"/>
      <w:r>
        <w:t>self, username, password).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Inserts an admin entry into the `admin` table with the specified `username` and `password`.</w:t>
      </w:r>
    </w:p>
    <w:p w:rsidR="003F363A" w:rsidRDefault="003F363A" w:rsidP="003F363A">
      <w:r>
        <w:t xml:space="preserve">  </w:t>
      </w:r>
    </w:p>
    <w:p w:rsidR="003F363A" w:rsidRDefault="003F363A" w:rsidP="003F363A">
      <w:r>
        <w:t>4.</w:t>
      </w:r>
      <w:proofErr w:type="gramStart"/>
      <w:r>
        <w:t>doAdminLogin(</w:t>
      </w:r>
      <w:proofErr w:type="gramEnd"/>
      <w:r>
        <w:t>self, username, password).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Checks the credentials provided (`username` and `password`) against entries in the `admin` table.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Returns `True` if the credentials match an entry; otherwise, returns `False`.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 xml:space="preserve">  </w:t>
      </w:r>
    </w:p>
    <w:p w:rsidR="003F363A" w:rsidRDefault="00333329" w:rsidP="003F363A">
      <w:r>
        <w:t>5.getSlotSpace(self).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Retrieves information about all parking slots from the `slots` table.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lastRenderedPageBreak/>
        <w:t>- Returns the fetched data.</w:t>
      </w:r>
    </w:p>
    <w:p w:rsidR="003F363A" w:rsidRPr="00C6374D" w:rsidRDefault="003F363A" w:rsidP="003F363A">
      <w:pPr>
        <w:rPr>
          <w:color w:val="auto"/>
        </w:rPr>
      </w:pPr>
    </w:p>
    <w:p w:rsidR="003F363A" w:rsidRDefault="00333329" w:rsidP="003F363A">
      <w:r>
        <w:t>6.</w:t>
      </w:r>
      <w:r w:rsidR="003F363A">
        <w:t>getCurrentVehicle(self)</w:t>
      </w:r>
      <w:r>
        <w:t>.</w:t>
      </w:r>
    </w:p>
    <w:p w:rsidR="003F363A" w:rsidRDefault="003F363A" w:rsidP="003F363A">
      <w:r>
        <w:t>- Retrieves information about vehicles currently parked (not exited) from the `vehicles` table.</w:t>
      </w:r>
    </w:p>
    <w:p w:rsidR="003F363A" w:rsidRDefault="003F363A" w:rsidP="003F363A">
      <w:r>
        <w:t>- Returns the fetched data.</w:t>
      </w:r>
    </w:p>
    <w:p w:rsidR="003F363A" w:rsidRDefault="003F363A" w:rsidP="003F363A"/>
    <w:p w:rsidR="003F363A" w:rsidRDefault="00333329" w:rsidP="003F363A">
      <w:r>
        <w:t>7.getAllVehicle(self).</w:t>
      </w:r>
    </w:p>
    <w:p w:rsidR="003F363A" w:rsidRDefault="003F363A" w:rsidP="003F363A">
      <w:r w:rsidRPr="00C6374D">
        <w:rPr>
          <w:color w:val="auto"/>
        </w:rPr>
        <w:t>- Retrieves information about all vehicles that have exited from the parking lot from the `vehicles` table</w:t>
      </w:r>
      <w:r>
        <w:t>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Returns the fetched data.</w:t>
      </w:r>
    </w:p>
    <w:p w:rsidR="003F363A" w:rsidRDefault="003F363A" w:rsidP="003F363A"/>
    <w:p w:rsidR="003F363A" w:rsidRDefault="00333329" w:rsidP="003F363A">
      <w:r>
        <w:t>8.</w:t>
      </w:r>
      <w:proofErr w:type="gramStart"/>
      <w:r w:rsidR="003F363A">
        <w:t>AddVehicles(</w:t>
      </w:r>
      <w:proofErr w:type="gramEnd"/>
      <w:r w:rsidR="003F363A">
        <w:t xml:space="preserve">self, name, </w:t>
      </w:r>
      <w:proofErr w:type="spellStart"/>
      <w:r w:rsidR="003F363A">
        <w:t>ve</w:t>
      </w:r>
      <w:r>
        <w:t>hicle_no</w:t>
      </w:r>
      <w:proofErr w:type="spellEnd"/>
      <w:r>
        <w:t xml:space="preserve">, mobile, </w:t>
      </w:r>
      <w:proofErr w:type="spellStart"/>
      <w:r>
        <w:t>vehicle_type</w:t>
      </w:r>
      <w:proofErr w:type="spellEnd"/>
      <w:r>
        <w:t>).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Adds a new vehicle entry to the `vehicles` table with details such as `name`, `</w:t>
      </w:r>
      <w:proofErr w:type="spellStart"/>
      <w:r w:rsidRPr="00C6374D">
        <w:rPr>
          <w:color w:val="auto"/>
        </w:rPr>
        <w:t>vehicle_no</w:t>
      </w:r>
      <w:proofErr w:type="spellEnd"/>
      <w:r w:rsidRPr="00C6374D">
        <w:rPr>
          <w:color w:val="auto"/>
        </w:rPr>
        <w:t>`, `mobile`, and `</w:t>
      </w:r>
      <w:proofErr w:type="spellStart"/>
      <w:r w:rsidRPr="00C6374D">
        <w:rPr>
          <w:color w:val="auto"/>
        </w:rPr>
        <w:t>vehicle_type</w:t>
      </w:r>
      <w:proofErr w:type="spellEnd"/>
      <w:r w:rsidRPr="00C6374D">
        <w:rPr>
          <w:color w:val="auto"/>
        </w:rPr>
        <w:t>`.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Checks for available parking space based on `</w:t>
      </w:r>
      <w:proofErr w:type="spellStart"/>
      <w:r w:rsidRPr="00C6374D">
        <w:rPr>
          <w:color w:val="auto"/>
        </w:rPr>
        <w:t>vehicle_type</w:t>
      </w:r>
      <w:proofErr w:type="spellEnd"/>
      <w:r w:rsidRPr="00C6374D">
        <w:rPr>
          <w:color w:val="auto"/>
        </w:rPr>
        <w:t>`.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Updates the corresponding slot and vehicle information.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Returns `True` on success; otherwise, returns a message indicating no available space.</w:t>
      </w:r>
    </w:p>
    <w:p w:rsidR="003F363A" w:rsidRDefault="003F363A" w:rsidP="003F363A"/>
    <w:p w:rsidR="003F363A" w:rsidRDefault="00333329" w:rsidP="003F363A">
      <w:r>
        <w:t>9.</w:t>
      </w:r>
      <w:proofErr w:type="gramStart"/>
      <w:r>
        <w:t>spaceAvailable(</w:t>
      </w:r>
      <w:proofErr w:type="gramEnd"/>
      <w:r>
        <w:t xml:space="preserve">self, </w:t>
      </w:r>
      <w:proofErr w:type="spellStart"/>
      <w:r>
        <w:t>v_type</w:t>
      </w:r>
      <w:proofErr w:type="spellEnd"/>
      <w:r>
        <w:t>).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Checks for available parking space of a specific type (`</w:t>
      </w:r>
      <w:proofErr w:type="spellStart"/>
      <w:r w:rsidRPr="00C6374D">
        <w:rPr>
          <w:color w:val="auto"/>
        </w:rPr>
        <w:t>v_type</w:t>
      </w:r>
      <w:proofErr w:type="spellEnd"/>
      <w:r w:rsidRPr="00C6374D">
        <w:rPr>
          <w:color w:val="auto"/>
        </w:rPr>
        <w:t>`) in the `slots` table.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Returns the ID of the available slot if space is found; otherwise, returns `False`.</w:t>
      </w:r>
    </w:p>
    <w:p w:rsidR="003F363A" w:rsidRDefault="003F363A" w:rsidP="003F363A"/>
    <w:p w:rsidR="003F363A" w:rsidRDefault="00333329" w:rsidP="003F363A">
      <w:r>
        <w:t>10.</w:t>
      </w:r>
      <w:proofErr w:type="gramStart"/>
      <w:r>
        <w:t>exitVehicle(</w:t>
      </w:r>
      <w:proofErr w:type="gramEnd"/>
      <w:r>
        <w:t>self, id).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Marks a vehicle as exited in the `vehicles` table based on the provided `id`.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Updates the corresponding slot information in the `slots` table.</w:t>
      </w:r>
    </w:p>
    <w:p w:rsidR="003F363A" w:rsidRDefault="003F363A" w:rsidP="003F363A"/>
    <w:p w:rsidR="00333329" w:rsidRDefault="00333329" w:rsidP="003F363A">
      <w:r>
        <w:t>Note: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The code interacts with a MySQL database using the `</w:t>
      </w:r>
      <w:r w:rsidR="00C6374D" w:rsidRPr="00C6374D">
        <w:rPr>
          <w:color w:val="auto"/>
        </w:rPr>
        <w:t>MySQL. Connector</w:t>
      </w:r>
      <w:r w:rsidRPr="00C6374D">
        <w:rPr>
          <w:color w:val="auto"/>
        </w:rPr>
        <w:t>` module.</w:t>
      </w:r>
    </w:p>
    <w:p w:rsidR="003F363A" w:rsidRPr="00C6374D" w:rsidRDefault="003F363A" w:rsidP="003F363A">
      <w:pPr>
        <w:rPr>
          <w:color w:val="auto"/>
        </w:rPr>
      </w:pPr>
      <w:r w:rsidRPr="00C6374D">
        <w:rPr>
          <w:color w:val="auto"/>
        </w:rPr>
        <w:t>- It uses a configuration file (`</w:t>
      </w:r>
      <w:proofErr w:type="spellStart"/>
      <w:proofErr w:type="gramStart"/>
      <w:r w:rsidRPr="00C6374D">
        <w:rPr>
          <w:color w:val="auto"/>
        </w:rPr>
        <w:t>config.json</w:t>
      </w:r>
      <w:proofErr w:type="spellEnd"/>
      <w:proofErr w:type="gramEnd"/>
      <w:r w:rsidRPr="00C6374D">
        <w:rPr>
          <w:color w:val="auto"/>
        </w:rPr>
        <w:t>`) to store database connection details.</w:t>
      </w:r>
    </w:p>
    <w:p w:rsidR="003F363A" w:rsidRDefault="003F363A" w:rsidP="003F363A">
      <w:pPr>
        <w:rPr>
          <w:color w:val="auto"/>
        </w:rPr>
      </w:pPr>
      <w:r w:rsidRPr="00C6374D">
        <w:rPr>
          <w:color w:val="auto"/>
        </w:rPr>
        <w:t>- Date and time operations are handl</w:t>
      </w:r>
      <w:r w:rsidR="00333329" w:rsidRPr="00C6374D">
        <w:rPr>
          <w:color w:val="auto"/>
        </w:rPr>
        <w:t>ed using the `</w:t>
      </w:r>
      <w:proofErr w:type="spellStart"/>
      <w:r w:rsidR="00333329" w:rsidRPr="00C6374D">
        <w:rPr>
          <w:color w:val="auto"/>
        </w:rPr>
        <w:t>datetime</w:t>
      </w:r>
      <w:proofErr w:type="spellEnd"/>
      <w:r w:rsidR="00333329" w:rsidRPr="00C6374D">
        <w:rPr>
          <w:color w:val="auto"/>
        </w:rPr>
        <w:t>` module.</w:t>
      </w:r>
    </w:p>
    <w:p w:rsidR="00BD4D98" w:rsidRPr="00C6374D" w:rsidRDefault="00BD4D98" w:rsidP="003F363A">
      <w:pPr>
        <w:rPr>
          <w:color w:val="auto"/>
        </w:rPr>
      </w:pPr>
    </w:p>
    <w:sectPr w:rsidR="00BD4D98" w:rsidRPr="00C6374D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76D" w:rsidRDefault="00EB776D">
      <w:r>
        <w:separator/>
      </w:r>
    </w:p>
    <w:p w:rsidR="00EB776D" w:rsidRDefault="00EB776D"/>
  </w:endnote>
  <w:endnote w:type="continuationSeparator" w:id="0">
    <w:p w:rsidR="00EB776D" w:rsidRDefault="00EB776D">
      <w:r>
        <w:continuationSeparator/>
      </w:r>
    </w:p>
    <w:p w:rsidR="00EB776D" w:rsidRDefault="00EB77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81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76D" w:rsidRDefault="00EB776D">
      <w:r>
        <w:separator/>
      </w:r>
    </w:p>
    <w:p w:rsidR="00EB776D" w:rsidRDefault="00EB776D"/>
  </w:footnote>
  <w:footnote w:type="continuationSeparator" w:id="0">
    <w:p w:rsidR="00EB776D" w:rsidRDefault="00EB776D">
      <w:r>
        <w:continuationSeparator/>
      </w:r>
    </w:p>
    <w:p w:rsidR="00EB776D" w:rsidRDefault="00EB776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227"/>
    <w:multiLevelType w:val="multilevel"/>
    <w:tmpl w:val="2900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E55CE"/>
    <w:multiLevelType w:val="hybridMultilevel"/>
    <w:tmpl w:val="101E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34"/>
    <w:rsid w:val="0002482E"/>
    <w:rsid w:val="00050324"/>
    <w:rsid w:val="000A0150"/>
    <w:rsid w:val="000D0B9D"/>
    <w:rsid w:val="000E63C9"/>
    <w:rsid w:val="00130E9D"/>
    <w:rsid w:val="00150A6D"/>
    <w:rsid w:val="00185B35"/>
    <w:rsid w:val="001D1734"/>
    <w:rsid w:val="001F2BC8"/>
    <w:rsid w:val="001F5F6B"/>
    <w:rsid w:val="00243EBC"/>
    <w:rsid w:val="00246A35"/>
    <w:rsid w:val="00284348"/>
    <w:rsid w:val="002F51F5"/>
    <w:rsid w:val="00312137"/>
    <w:rsid w:val="00330359"/>
    <w:rsid w:val="00333329"/>
    <w:rsid w:val="0033762F"/>
    <w:rsid w:val="00366C7E"/>
    <w:rsid w:val="0037212C"/>
    <w:rsid w:val="00384EA3"/>
    <w:rsid w:val="003A39A1"/>
    <w:rsid w:val="003C2191"/>
    <w:rsid w:val="003D3863"/>
    <w:rsid w:val="003F363A"/>
    <w:rsid w:val="004110DE"/>
    <w:rsid w:val="0044085A"/>
    <w:rsid w:val="004B21A5"/>
    <w:rsid w:val="005037F0"/>
    <w:rsid w:val="00516A86"/>
    <w:rsid w:val="005275F6"/>
    <w:rsid w:val="005653D7"/>
    <w:rsid w:val="00566813"/>
    <w:rsid w:val="00572102"/>
    <w:rsid w:val="005F1BB0"/>
    <w:rsid w:val="00656C4D"/>
    <w:rsid w:val="006D1CA8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F7168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AE391F"/>
    <w:rsid w:val="00B231E5"/>
    <w:rsid w:val="00B70D9A"/>
    <w:rsid w:val="00BD4D98"/>
    <w:rsid w:val="00C02B87"/>
    <w:rsid w:val="00C4086D"/>
    <w:rsid w:val="00C6374D"/>
    <w:rsid w:val="00CA0EDF"/>
    <w:rsid w:val="00CA1896"/>
    <w:rsid w:val="00CB5B28"/>
    <w:rsid w:val="00CF3870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B776D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9CBC3"/>
  <w15:docId w15:val="{AE7A62DD-1BA7-439C-936B-07435C1C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E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eed%20kha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9AA590DDF846A59EB8ADE9C04C3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28FA1-F135-4CD5-B3C0-288EA23F8FC0}"/>
      </w:docPartPr>
      <w:docPartBody>
        <w:p w:rsidR="001A5F20" w:rsidRDefault="001C73D1" w:rsidP="001C73D1">
          <w:pPr>
            <w:pStyle w:val="139AA590DDF846A59EB8ADE9C04C316A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22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D996661317A8438EABB49BCD09DBA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4D455-C33E-4739-B78C-26C13B899A99}"/>
      </w:docPartPr>
      <w:docPartBody>
        <w:p w:rsidR="001A5F20" w:rsidRDefault="001C73D1" w:rsidP="001C73D1">
          <w:pPr>
            <w:pStyle w:val="D996661317A8438EABB49BCD09DBA838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22"/>
    <w:rsid w:val="001A5F20"/>
    <w:rsid w:val="001C73D1"/>
    <w:rsid w:val="00294602"/>
    <w:rsid w:val="00393A22"/>
    <w:rsid w:val="0095331D"/>
    <w:rsid w:val="00C8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1C73D1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1C73D1"/>
    <w:rPr>
      <w:caps/>
      <w:color w:val="44546A" w:themeColor="text2"/>
      <w:spacing w:val="20"/>
      <w:sz w:val="32"/>
    </w:rPr>
  </w:style>
  <w:style w:type="paragraph" w:customStyle="1" w:styleId="CCDE98739F6D49AC846789FF9CD00144">
    <w:name w:val="CCDE98739F6D49AC846789FF9CD00144"/>
  </w:style>
  <w:style w:type="paragraph" w:customStyle="1" w:styleId="5BC32EDCFCAB4C48B6F613480F509375">
    <w:name w:val="5BC32EDCFCAB4C48B6F613480F509375"/>
  </w:style>
  <w:style w:type="paragraph" w:customStyle="1" w:styleId="9B3BD80A632849A5911300ED9245BC22">
    <w:name w:val="9B3BD80A632849A5911300ED9245BC22"/>
  </w:style>
  <w:style w:type="paragraph" w:customStyle="1" w:styleId="43A7248C636B47B1A1D0BE511AFA5F94">
    <w:name w:val="43A7248C636B47B1A1D0BE511AFA5F94"/>
  </w:style>
  <w:style w:type="paragraph" w:customStyle="1" w:styleId="F48AA06685DC4CCB81D004535FC0D544">
    <w:name w:val="F48AA06685DC4CCB81D004535FC0D544"/>
  </w:style>
  <w:style w:type="paragraph" w:customStyle="1" w:styleId="D5701C44E08F4E5D9E80DC29400B193D">
    <w:name w:val="D5701C44E08F4E5D9E80DC29400B193D"/>
  </w:style>
  <w:style w:type="paragraph" w:customStyle="1" w:styleId="EA4CBCD1F4994645A8712258DF8FDF07">
    <w:name w:val="EA4CBCD1F4994645A8712258DF8FDF07"/>
  </w:style>
  <w:style w:type="paragraph" w:customStyle="1" w:styleId="7AF9A42F94F145BA90DDFD521383D3F1">
    <w:name w:val="7AF9A42F94F145BA90DDFD521383D3F1"/>
  </w:style>
  <w:style w:type="paragraph" w:customStyle="1" w:styleId="E9E9A7563BA24DC6BF4AAEA72C4CC55C">
    <w:name w:val="E9E9A7563BA24DC6BF4AAEA72C4CC55C"/>
    <w:rsid w:val="00393A22"/>
  </w:style>
  <w:style w:type="paragraph" w:customStyle="1" w:styleId="139AA590DDF846A59EB8ADE9C04C316A">
    <w:name w:val="139AA590DDF846A59EB8ADE9C04C316A"/>
    <w:rsid w:val="001C73D1"/>
  </w:style>
  <w:style w:type="paragraph" w:customStyle="1" w:styleId="D996661317A8438EABB49BCD09DBA838">
    <w:name w:val="D996661317A8438EABB49BCD09DBA838"/>
    <w:rsid w:val="001C7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3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waleed khan</dc:creator>
  <cp:keywords/>
  <cp:lastModifiedBy>waleed khan</cp:lastModifiedBy>
  <cp:revision>3</cp:revision>
  <cp:lastPrinted>2006-08-01T17:47:00Z</cp:lastPrinted>
  <dcterms:created xsi:type="dcterms:W3CDTF">2024-01-22T19:56:00Z</dcterms:created>
  <dcterms:modified xsi:type="dcterms:W3CDTF">2024-01-27T13:56:00Z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